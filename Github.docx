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EF79E6" w14:textId="77777777" w:rsidR="0057254D" w:rsidRDefault="00995178">
      <w:pPr>
        <w:pStyle w:val="Heading1"/>
      </w:pPr>
      <w:proofErr w:type="spellStart"/>
      <w:r>
        <w:t>Github</w:t>
      </w:r>
      <w:proofErr w:type="spellEnd"/>
    </w:p>
    <w:p w14:paraId="6124354F" w14:textId="77777777" w:rsidR="0057254D" w:rsidRDefault="00995178">
      <w:pPr>
        <w:pStyle w:val="Heading2"/>
      </w:pPr>
      <w:r>
        <w:t>Cloning-</w:t>
      </w:r>
    </w:p>
    <w:p w14:paraId="451DFFD9" w14:textId="77777777" w:rsidR="00995178" w:rsidRDefault="00995178" w:rsidP="00995178">
      <w:r>
        <w:t xml:space="preserve">Staged and </w:t>
      </w:r>
      <w:proofErr w:type="spellStart"/>
      <w:r>
        <w:t>unstaged</w:t>
      </w:r>
      <w:proofErr w:type="spellEnd"/>
      <w:r>
        <w:t>-</w:t>
      </w:r>
    </w:p>
    <w:p w14:paraId="2AED141B" w14:textId="77777777" w:rsidR="00995178" w:rsidRDefault="00995178" w:rsidP="00995178">
      <w:r>
        <w:t>Commit to local repository- Com</w:t>
      </w:r>
      <w:bookmarkStart w:id="0" w:name="_GoBack"/>
      <w:bookmarkEnd w:id="0"/>
      <w:r>
        <w:t xml:space="preserve">mits are records of change. </w:t>
      </w:r>
    </w:p>
    <w:p w14:paraId="64291557" w14:textId="77777777" w:rsidR="00995178" w:rsidRDefault="00995178" w:rsidP="00995178">
      <w:r>
        <w:t xml:space="preserve">Pushing to </w:t>
      </w:r>
      <w:proofErr w:type="spellStart"/>
      <w:r>
        <w:t>Github</w:t>
      </w:r>
      <w:proofErr w:type="spellEnd"/>
      <w:r>
        <w:t>-</w:t>
      </w:r>
    </w:p>
    <w:p w14:paraId="17249A07" w14:textId="77777777" w:rsidR="00995178" w:rsidRPr="00995178" w:rsidRDefault="00995178" w:rsidP="00995178">
      <w:proofErr w:type="spellStart"/>
      <w:r>
        <w:t>Github</w:t>
      </w:r>
      <w:proofErr w:type="spellEnd"/>
      <w:r>
        <w:t xml:space="preserve"> after push-</w:t>
      </w:r>
    </w:p>
    <w:sectPr w:rsidR="00995178" w:rsidRPr="00995178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4608C5" w14:textId="77777777" w:rsidR="00AA70A5" w:rsidRDefault="00AA70A5">
      <w:r>
        <w:separator/>
      </w:r>
    </w:p>
    <w:p w14:paraId="58CB448F" w14:textId="77777777" w:rsidR="00AA70A5" w:rsidRDefault="00AA70A5"/>
  </w:endnote>
  <w:endnote w:type="continuationSeparator" w:id="0">
    <w:p w14:paraId="114BADB0" w14:textId="77777777" w:rsidR="00AA70A5" w:rsidRDefault="00AA70A5">
      <w:r>
        <w:continuationSeparator/>
      </w:r>
    </w:p>
    <w:p w14:paraId="1F52F8EE" w14:textId="77777777" w:rsidR="00AA70A5" w:rsidRDefault="00AA70A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D7E8C5" w14:textId="77777777" w:rsidR="0057254D" w:rsidRDefault="00AA70A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F2587F" w14:textId="77777777" w:rsidR="00AA70A5" w:rsidRDefault="00AA70A5">
      <w:r>
        <w:separator/>
      </w:r>
    </w:p>
    <w:p w14:paraId="0B39C41A" w14:textId="77777777" w:rsidR="00AA70A5" w:rsidRDefault="00AA70A5"/>
  </w:footnote>
  <w:footnote w:type="continuationSeparator" w:id="0">
    <w:p w14:paraId="17637C18" w14:textId="77777777" w:rsidR="00AA70A5" w:rsidRDefault="00AA70A5">
      <w:r>
        <w:continuationSeparator/>
      </w:r>
    </w:p>
    <w:p w14:paraId="5E9C5246" w14:textId="77777777" w:rsidR="00AA70A5" w:rsidRDefault="00AA70A5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178"/>
    <w:rsid w:val="0057254D"/>
    <w:rsid w:val="00995178"/>
    <w:rsid w:val="00AA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75D1B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wesleywest/Library/Containers/com.microsoft.Word/Data/Library/Caches/TM10002086/Take%20No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B7F"/>
    <w:rsid w:val="00230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5E472930F1B4A4D9F3E02B1BBEBADFC">
    <w:name w:val="A5E472930F1B4A4D9F3E02B1BBEBADFC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259" w:lineRule="auto"/>
    </w:pPr>
    <w:rPr>
      <w:rFonts w:eastAsiaTheme="minorHAnsi"/>
      <w:color w:val="595959" w:themeColor="text1" w:themeTint="A6"/>
      <w:sz w:val="30"/>
      <w:szCs w:val="30"/>
      <w:lang w:eastAsia="ja-JP"/>
    </w:rPr>
  </w:style>
  <w:style w:type="paragraph" w:customStyle="1" w:styleId="11BD0EF8A3F5E347B520CB507F956E48">
    <w:name w:val="11BD0EF8A3F5E347B520CB507F956E4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2</TotalTime>
  <Pages>1</Pages>
  <Words>20</Words>
  <Characters>115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West</dc:creator>
  <cp:keywords/>
  <dc:description/>
  <cp:lastModifiedBy>Wesley West</cp:lastModifiedBy>
  <cp:revision>1</cp:revision>
  <dcterms:created xsi:type="dcterms:W3CDTF">2016-01-17T15:10:00Z</dcterms:created>
  <dcterms:modified xsi:type="dcterms:W3CDTF">2016-01-17T15:17:00Z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